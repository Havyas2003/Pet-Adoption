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715C15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E98FF74" w14:textId="74CA4BA2" w:rsidR="001B2ABD" w:rsidRDefault="00636088" w:rsidP="001B2ABD">
            <w:pPr>
              <w:tabs>
                <w:tab w:val="left" w:pos="990"/>
              </w:tabs>
              <w:jc w:val="center"/>
            </w:pPr>
            <w:r w:rsidRPr="00636088">
              <w:rPr>
                <w:noProof/>
              </w:rPr>
              <w:drawing>
                <wp:inline distT="0" distB="0" distL="0" distR="0" wp14:anchorId="1181B479" wp14:editId="61B4F4AC">
                  <wp:extent cx="2026920" cy="2019300"/>
                  <wp:effectExtent l="0" t="0" r="0" b="0"/>
                  <wp:docPr id="337940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E8CF7A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F2E39DE" w14:textId="24BA37CA" w:rsidR="00B64C0E" w:rsidRDefault="00636088" w:rsidP="00B64C0E">
            <w:pPr>
              <w:pStyle w:val="Title"/>
              <w:jc w:val="center"/>
            </w:pPr>
            <w:r>
              <w:t>PetHub</w:t>
            </w:r>
          </w:p>
          <w:p w14:paraId="7104CA4E" w14:textId="2B6EF3DC" w:rsidR="001B2ABD" w:rsidRDefault="00B64C0E" w:rsidP="00B64C0E">
            <w:pPr>
              <w:pStyle w:val="Title"/>
              <w:jc w:val="center"/>
              <w:rPr>
                <w:sz w:val="56"/>
                <w:szCs w:val="56"/>
              </w:rPr>
            </w:pPr>
            <w:r w:rsidRPr="00B64C0E">
              <w:rPr>
                <w:sz w:val="56"/>
                <w:szCs w:val="56"/>
              </w:rPr>
              <w:t>Adoption form</w:t>
            </w:r>
          </w:p>
          <w:p w14:paraId="5A8DFC49" w14:textId="141473A9" w:rsidR="00B64C0E" w:rsidRDefault="00B64C0E" w:rsidP="00B64C0E"/>
          <w:p w14:paraId="6FA5C686" w14:textId="77777777" w:rsidR="00B64C0E" w:rsidRPr="00B64C0E" w:rsidRDefault="00B64C0E" w:rsidP="00B64C0E"/>
          <w:p w14:paraId="5FD204FA" w14:textId="57A43F3C" w:rsidR="001B2ABD" w:rsidRDefault="001B2ABD" w:rsidP="001B2ABD">
            <w:pPr>
              <w:pStyle w:val="Subtitle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47"/>
        <w:tblOverlap w:val="never"/>
        <w:tblW w:w="5000" w:type="pct"/>
        <w:tblLook w:val="04A0" w:firstRow="1" w:lastRow="0" w:firstColumn="1" w:lastColumn="0" w:noHBand="0" w:noVBand="1"/>
      </w:tblPr>
      <w:tblGrid>
        <w:gridCol w:w="3429"/>
        <w:gridCol w:w="7361"/>
      </w:tblGrid>
      <w:tr w:rsidR="00B64C0E" w14:paraId="6E9CD005" w14:textId="77777777" w:rsidTr="00FC60FB">
        <w:trPr>
          <w:trHeight w:val="1177"/>
        </w:trPr>
        <w:tc>
          <w:tcPr>
            <w:tcW w:w="1589" w:type="pct"/>
          </w:tcPr>
          <w:p w14:paraId="61B1AFFB" w14:textId="246426E3" w:rsidR="00B64C0E" w:rsidRDefault="00FC60FB" w:rsidP="00B64C0E">
            <w:pPr>
              <w:pStyle w:val="Subtitle"/>
              <w:jc w:val="center"/>
            </w:pPr>
            <w:r w:rsidRPr="00636088">
              <w:rPr>
                <w:spacing w:val="78"/>
                <w:w w:val="100"/>
              </w:rPr>
              <w:t>Full Nam</w:t>
            </w:r>
            <w:r w:rsidRPr="00636088">
              <w:rPr>
                <w:spacing w:val="7"/>
                <w:w w:val="100"/>
              </w:rPr>
              <w:t>e</w:t>
            </w:r>
          </w:p>
        </w:tc>
        <w:tc>
          <w:tcPr>
            <w:tcW w:w="3411" w:type="pct"/>
          </w:tcPr>
          <w:p w14:paraId="78B90FB7" w14:textId="77777777" w:rsidR="00B64C0E" w:rsidRDefault="00B64C0E" w:rsidP="00B64C0E">
            <w:pPr>
              <w:pStyle w:val="Subtitle"/>
            </w:pPr>
          </w:p>
        </w:tc>
      </w:tr>
      <w:tr w:rsidR="00B64C0E" w14:paraId="4A7D8B4B" w14:textId="77777777" w:rsidTr="00FC60FB">
        <w:trPr>
          <w:trHeight w:val="1177"/>
        </w:trPr>
        <w:tc>
          <w:tcPr>
            <w:tcW w:w="1589" w:type="pct"/>
          </w:tcPr>
          <w:p w14:paraId="10E5496E" w14:textId="70B01DEA" w:rsidR="00B64C0E" w:rsidRDefault="00636088" w:rsidP="00636088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Mobile Number</w:t>
            </w:r>
          </w:p>
        </w:tc>
        <w:tc>
          <w:tcPr>
            <w:tcW w:w="3411" w:type="pct"/>
          </w:tcPr>
          <w:p w14:paraId="473EACF2" w14:textId="77777777" w:rsidR="00B64C0E" w:rsidRDefault="00B64C0E" w:rsidP="00B64C0E">
            <w:pPr>
              <w:pStyle w:val="Subtitle"/>
            </w:pPr>
          </w:p>
        </w:tc>
      </w:tr>
      <w:tr w:rsidR="00B64C0E" w14:paraId="344A8D3D" w14:textId="77777777" w:rsidTr="00FC60FB">
        <w:trPr>
          <w:trHeight w:val="1177"/>
        </w:trPr>
        <w:tc>
          <w:tcPr>
            <w:tcW w:w="1589" w:type="pct"/>
          </w:tcPr>
          <w:p w14:paraId="4D558BBF" w14:textId="3D353AE3" w:rsidR="00B64C0E" w:rsidRDefault="00636088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Address</w:t>
            </w:r>
          </w:p>
        </w:tc>
        <w:tc>
          <w:tcPr>
            <w:tcW w:w="3411" w:type="pct"/>
          </w:tcPr>
          <w:p w14:paraId="65DEED82" w14:textId="77777777" w:rsidR="00B64C0E" w:rsidRDefault="00B64C0E" w:rsidP="00B64C0E">
            <w:pPr>
              <w:pStyle w:val="Subtitle"/>
            </w:pPr>
          </w:p>
        </w:tc>
      </w:tr>
      <w:tr w:rsidR="00B64C0E" w14:paraId="61A3FE48" w14:textId="77777777" w:rsidTr="00FC60FB">
        <w:trPr>
          <w:trHeight w:val="1177"/>
        </w:trPr>
        <w:tc>
          <w:tcPr>
            <w:tcW w:w="1589" w:type="pct"/>
          </w:tcPr>
          <w:p w14:paraId="2B191E0D" w14:textId="4A443C0E" w:rsidR="00B64C0E" w:rsidRDefault="00636088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 xml:space="preserve">Age </w:t>
            </w:r>
          </w:p>
        </w:tc>
        <w:tc>
          <w:tcPr>
            <w:tcW w:w="3411" w:type="pct"/>
          </w:tcPr>
          <w:p w14:paraId="7DA297BC" w14:textId="77777777" w:rsidR="00B64C0E" w:rsidRDefault="00B64C0E" w:rsidP="00B64C0E">
            <w:pPr>
              <w:pStyle w:val="Subtitle"/>
            </w:pPr>
          </w:p>
        </w:tc>
      </w:tr>
      <w:tr w:rsidR="00B64C0E" w14:paraId="7D12D84E" w14:textId="77777777" w:rsidTr="00FC60FB">
        <w:trPr>
          <w:trHeight w:val="1177"/>
        </w:trPr>
        <w:tc>
          <w:tcPr>
            <w:tcW w:w="1589" w:type="pct"/>
          </w:tcPr>
          <w:p w14:paraId="6B5EFB14" w14:textId="4FF292F3" w:rsidR="00B64C0E" w:rsidRDefault="00636088" w:rsidP="00B64C0E">
            <w:pPr>
              <w:pStyle w:val="Subtitle"/>
              <w:jc w:val="center"/>
            </w:pPr>
            <w:r>
              <w:rPr>
                <w:spacing w:val="0"/>
                <w:w w:val="100"/>
              </w:rPr>
              <w:t>Job</w:t>
            </w:r>
          </w:p>
        </w:tc>
        <w:tc>
          <w:tcPr>
            <w:tcW w:w="3411" w:type="pct"/>
          </w:tcPr>
          <w:p w14:paraId="35D30FD3" w14:textId="77777777" w:rsidR="00B64C0E" w:rsidRDefault="00B64C0E" w:rsidP="00B64C0E">
            <w:pPr>
              <w:pStyle w:val="Subtitle"/>
            </w:pPr>
          </w:p>
        </w:tc>
      </w:tr>
      <w:tr w:rsidR="00B64C0E" w14:paraId="4415D0E5" w14:textId="77777777" w:rsidTr="00FC60FB">
        <w:trPr>
          <w:trHeight w:val="1177"/>
        </w:trPr>
        <w:tc>
          <w:tcPr>
            <w:tcW w:w="1589" w:type="pct"/>
          </w:tcPr>
          <w:p w14:paraId="5701338D" w14:textId="434D0850" w:rsidR="00B64C0E" w:rsidRDefault="00FC60FB" w:rsidP="00B64C0E">
            <w:pPr>
              <w:pStyle w:val="Subtitle"/>
              <w:jc w:val="center"/>
            </w:pPr>
            <w:r w:rsidRPr="00636088">
              <w:rPr>
                <w:spacing w:val="47"/>
                <w:w w:val="100"/>
              </w:rPr>
              <w:t>Experienc</w:t>
            </w:r>
            <w:r w:rsidRPr="00636088">
              <w:rPr>
                <w:spacing w:val="8"/>
                <w:w w:val="100"/>
              </w:rPr>
              <w:t>e</w:t>
            </w:r>
          </w:p>
        </w:tc>
        <w:tc>
          <w:tcPr>
            <w:tcW w:w="3411" w:type="pct"/>
          </w:tcPr>
          <w:p w14:paraId="642394F1" w14:textId="77777777" w:rsidR="00B64C0E" w:rsidRDefault="00B64C0E" w:rsidP="00B64C0E">
            <w:pPr>
              <w:pStyle w:val="Subtitle"/>
            </w:pPr>
          </w:p>
        </w:tc>
      </w:tr>
      <w:tr w:rsidR="00B64C0E" w14:paraId="7AF9EEBE" w14:textId="77777777" w:rsidTr="00FC60FB">
        <w:trPr>
          <w:trHeight w:val="1177"/>
        </w:trPr>
        <w:tc>
          <w:tcPr>
            <w:tcW w:w="1589" w:type="pct"/>
          </w:tcPr>
          <w:p w14:paraId="13FBB7E3" w14:textId="0D5C88BA" w:rsidR="00B64C0E" w:rsidRDefault="00FC60FB" w:rsidP="00B64C0E">
            <w:pPr>
              <w:pStyle w:val="Subtitle"/>
              <w:jc w:val="center"/>
            </w:pPr>
            <w:r>
              <w:rPr>
                <w:spacing w:val="0"/>
                <w:w w:val="63"/>
              </w:rPr>
              <w:t>Additional Comment</w:t>
            </w:r>
            <w:r>
              <w:rPr>
                <w:spacing w:val="12"/>
                <w:w w:val="63"/>
              </w:rPr>
              <w:t>s</w:t>
            </w:r>
          </w:p>
        </w:tc>
        <w:tc>
          <w:tcPr>
            <w:tcW w:w="3411" w:type="pct"/>
          </w:tcPr>
          <w:p w14:paraId="3ACA3903" w14:textId="77777777" w:rsidR="00B64C0E" w:rsidRDefault="00B64C0E" w:rsidP="00B64C0E">
            <w:pPr>
              <w:pStyle w:val="Subtitle"/>
            </w:pPr>
          </w:p>
        </w:tc>
      </w:tr>
    </w:tbl>
    <w:p w14:paraId="60B68135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19CDC" w14:textId="77777777" w:rsidR="00540DAC" w:rsidRDefault="00540DAC" w:rsidP="000C45FF">
      <w:r>
        <w:separator/>
      </w:r>
    </w:p>
  </w:endnote>
  <w:endnote w:type="continuationSeparator" w:id="0">
    <w:p w14:paraId="7146039A" w14:textId="77777777" w:rsidR="00540DAC" w:rsidRDefault="00540DA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DEDB0" w14:textId="77777777" w:rsidR="00540DAC" w:rsidRDefault="00540DAC" w:rsidP="000C45FF">
      <w:r>
        <w:separator/>
      </w:r>
    </w:p>
  </w:footnote>
  <w:footnote w:type="continuationSeparator" w:id="0">
    <w:p w14:paraId="2A5C7C82" w14:textId="77777777" w:rsidR="00540DAC" w:rsidRDefault="00540DA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9D00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8CFCFB" wp14:editId="7FD1DE0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0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40DAC"/>
    <w:rsid w:val="005E39D5"/>
    <w:rsid w:val="00600670"/>
    <w:rsid w:val="0062123A"/>
    <w:rsid w:val="00636088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641BE"/>
    <w:rsid w:val="00A2118D"/>
    <w:rsid w:val="00AD76E2"/>
    <w:rsid w:val="00B20152"/>
    <w:rsid w:val="00B359E4"/>
    <w:rsid w:val="00B364F1"/>
    <w:rsid w:val="00B57D98"/>
    <w:rsid w:val="00B64C0E"/>
    <w:rsid w:val="00B70850"/>
    <w:rsid w:val="00B86B32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E04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\AppData\Local\Microsoft\Office\16.0\DTS\en-US%7b81010951-B835-4874-99DA-3DCB438EB7F5%7d\%7b49DFA737-9360-408D-8876-E9822C49DC85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{49DFA737-9360-408D-8876-E9822C49DC85}tf00546271_win32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2021-04-12T11:07:00Z</dcterms:created>
  <dcterms:modified xsi:type="dcterms:W3CDTF">2025-08-19T15:25:00Z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